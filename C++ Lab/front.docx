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D6" w:rsidRDefault="00EC28D6" w:rsidP="00EC28D6">
      <w:pPr>
        <w:jc w:val="center"/>
        <w:rPr>
          <w:sz w:val="30"/>
          <w:szCs w:val="30"/>
        </w:rPr>
      </w:pPr>
    </w:p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917A14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C++ </w:t>
      </w:r>
      <w:r w:rsidR="00EC28D6" w:rsidRPr="00FC0AF6">
        <w:rPr>
          <w:sz w:val="48"/>
          <w:szCs w:val="30"/>
        </w:rPr>
        <w:t>Lab (BCA1</w:t>
      </w:r>
      <w:r>
        <w:rPr>
          <w:sz w:val="48"/>
          <w:szCs w:val="30"/>
        </w:rPr>
        <w:t>30</w:t>
      </w:r>
      <w:bookmarkStart w:id="0" w:name="_GoBack"/>
      <w:bookmarkEnd w:id="0"/>
      <w:r w:rsidR="00EC28D6" w:rsidRPr="00FC0AF6">
        <w:rPr>
          <w:sz w:val="48"/>
          <w:szCs w:val="30"/>
        </w:rPr>
        <w:t>A)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917A14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Ms Dimple Bansal</w:t>
            </w:r>
          </w:p>
          <w:p w:rsidR="00EC28D6" w:rsidRPr="00FC0AF6" w:rsidRDefault="00EC28D6" w:rsidP="00917A14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917A14">
              <w:rPr>
                <w:sz w:val="30"/>
                <w:szCs w:val="30"/>
              </w:rPr>
              <w:t xml:space="preserve">istant </w:t>
            </w:r>
            <w:r w:rsidRPr="00FC0AF6">
              <w:rPr>
                <w:sz w:val="30"/>
                <w:szCs w:val="30"/>
              </w:rPr>
              <w:t>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qgUAHaYTDywAAAA="/>
  </w:docVars>
  <w:rsids>
    <w:rsidRoot w:val="00917A14"/>
    <w:rsid w:val="00077ED0"/>
    <w:rsid w:val="001C35BB"/>
    <w:rsid w:val="006B4746"/>
    <w:rsid w:val="00917A14"/>
    <w:rsid w:val="009F1F4B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097"/>
  <w15:chartTrackingRefBased/>
  <w15:docId w15:val="{4C0AB6B7-2596-4F96-81EE-682615D7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2019-09-10T03:21:00Z</dcterms:created>
  <dcterms:modified xsi:type="dcterms:W3CDTF">2019-09-10T03:24:00Z</dcterms:modified>
</cp:coreProperties>
</file>